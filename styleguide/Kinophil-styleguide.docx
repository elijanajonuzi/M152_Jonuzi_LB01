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978"/>
        <w:gridCol w:w="378"/>
        <w:gridCol w:w="9139"/>
        <w:gridCol w:w="501"/>
        <w:gridCol w:w="646"/>
      </w:tblGrid>
      <w:tr w:rsidR="00F91753" w:rsidRPr="00320ECB" w14:paraId="0076E2ED" w14:textId="77777777" w:rsidTr="005D5087">
        <w:trPr>
          <w:trHeight w:val="60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1B59" w14:textId="77777777" w:rsidR="00F91753" w:rsidRPr="00173B36" w:rsidRDefault="00F91753" w:rsidP="00320ECB"/>
        </w:tc>
      </w:tr>
      <w:tr w:rsidR="00173B36" w:rsidRPr="00320ECB" w14:paraId="42FAF88A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C5D69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871A4" w14:textId="77777777" w:rsidR="00F91753" w:rsidRPr="00173B36" w:rsidRDefault="00F91753" w:rsidP="005A3E0B"/>
        </w:tc>
        <w:tc>
          <w:tcPr>
            <w:tcW w:w="979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C868E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2D798" w14:textId="77777777" w:rsidR="00F91753" w:rsidRPr="00173B36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5AC2D" w14:textId="77777777" w:rsidR="00F91753" w:rsidRPr="00173B36" w:rsidRDefault="00F91753" w:rsidP="005A3E0B"/>
        </w:tc>
      </w:tr>
      <w:tr w:rsidR="00173B36" w:rsidRPr="00320ECB" w14:paraId="2B140AE3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D96D6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04BE9" w14:textId="77777777" w:rsidR="00F91753" w:rsidRPr="00173B36" w:rsidRDefault="00F91753" w:rsidP="005A3E0B"/>
        </w:tc>
        <w:tc>
          <w:tcPr>
            <w:tcW w:w="9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DCFE03" w14:textId="3C09A475" w:rsidR="00261E7B" w:rsidRDefault="00261E7B" w:rsidP="005A3E0B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431462B" wp14:editId="515DDBC7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889C01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E2785E">
              <w:t>Kinophil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C53A4F" wp14:editId="615ABA72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0FA9F4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2309A729" w14:textId="7ADA04A3" w:rsidR="00B62B99" w:rsidRPr="00173B36" w:rsidRDefault="00E2785E" w:rsidP="005A3E0B">
            <w:pPr>
              <w:pStyle w:val="Subtitle"/>
            </w:pPr>
            <w:r>
              <w:t>sTYLE gUIDE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EA34A" w14:textId="77777777" w:rsidR="00F91753" w:rsidRPr="00173B36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B2E16" w14:textId="77777777" w:rsidR="00F91753" w:rsidRPr="00173B36" w:rsidRDefault="00F91753" w:rsidP="005A3E0B"/>
        </w:tc>
      </w:tr>
      <w:tr w:rsidR="00173B36" w:rsidRPr="00320ECB" w14:paraId="2C573407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27AE9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20B53" w14:textId="77777777" w:rsidR="004A4C74" w:rsidRPr="00173B36" w:rsidRDefault="004A4C74" w:rsidP="005A3E0B"/>
        </w:tc>
        <w:tc>
          <w:tcPr>
            <w:tcW w:w="97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917FD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A1E86" w14:textId="77777777" w:rsidR="004A4C74" w:rsidRPr="00173B36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1DDCF" w14:textId="77777777" w:rsidR="004A4C74" w:rsidRPr="00173B36" w:rsidRDefault="004A4C74" w:rsidP="005A3E0B"/>
        </w:tc>
      </w:tr>
      <w:tr w:rsidR="00F91753" w:rsidRPr="00320ECB" w14:paraId="7C4D6D19" w14:textId="77777777" w:rsidTr="005D5087">
        <w:trPr>
          <w:trHeight w:val="605"/>
        </w:trPr>
        <w:tc>
          <w:tcPr>
            <w:tcW w:w="11642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3C4B0" w14:textId="77777777" w:rsidR="00F91753" w:rsidRPr="00173B36" w:rsidRDefault="00F91753" w:rsidP="005A3E0B"/>
        </w:tc>
      </w:tr>
      <w:tr w:rsidR="00181157" w:rsidRPr="00181157" w14:paraId="3CCA5A18" w14:textId="77777777" w:rsidTr="00240027">
        <w:trPr>
          <w:trHeight w:val="216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37DB8586" w14:textId="77777777" w:rsidR="00181157" w:rsidRPr="00E23DE9" w:rsidRDefault="00181157" w:rsidP="00F53B71">
            <w:pPr>
              <w:pStyle w:val="Heading1"/>
              <w:outlineLvl w:val="0"/>
              <w:rPr>
                <w:lang w:val="it-CH"/>
              </w:rPr>
            </w:pPr>
            <w:r w:rsidRPr="00E23DE9">
              <w:rPr>
                <w:lang w:val="it-CH"/>
              </w:rPr>
              <w:t>cOLORS</w:t>
            </w:r>
          </w:p>
          <w:p w14:paraId="7B9E2D62" w14:textId="10B5C005" w:rsidR="00181157" w:rsidRPr="00E23DE9" w:rsidRDefault="00181157" w:rsidP="00F53B71">
            <w:pPr>
              <w:pStyle w:val="NoSpacing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0AF87C5" wp14:editId="7B4CD83E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024F2A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Pr="00E23DE9">
              <w:rPr>
                <w:lang w:val="it-CH"/>
              </w:rPr>
              <w:t xml:space="preserve">  </w:t>
            </w:r>
          </w:p>
          <w:p w14:paraId="7E400248" w14:textId="7792DC10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F1E8711" wp14:editId="443462E9">
                  <wp:simplePos x="0" y="0"/>
                  <wp:positionH relativeFrom="column">
                    <wp:posOffset>3132455</wp:posOffset>
                  </wp:positionH>
                  <wp:positionV relativeFrom="paragraph">
                    <wp:posOffset>24765</wp:posOffset>
                  </wp:positionV>
                  <wp:extent cx="57912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0605" y="21039"/>
                      <wp:lineTo x="2060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A8AB8AB" wp14:editId="026CAF88">
                  <wp:simplePos x="0" y="0"/>
                  <wp:positionH relativeFrom="column">
                    <wp:posOffset>1684655</wp:posOffset>
                  </wp:positionH>
                  <wp:positionV relativeFrom="paragraph">
                    <wp:posOffset>35560</wp:posOffset>
                  </wp:positionV>
                  <wp:extent cx="609600" cy="584200"/>
                  <wp:effectExtent l="0" t="0" r="0" b="635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074F9E6" wp14:editId="11FC7D3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</wp:posOffset>
                  </wp:positionV>
                  <wp:extent cx="655320" cy="608330"/>
                  <wp:effectExtent l="0" t="0" r="0" b="1270"/>
                  <wp:wrapTight wrapText="bothSides">
                    <wp:wrapPolygon edited="0">
                      <wp:start x="0" y="0"/>
                      <wp:lineTo x="0" y="20969"/>
                      <wp:lineTo x="20721" y="20969"/>
                      <wp:lineTo x="207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3DE9"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>22223</w:t>
            </w:r>
            <w:proofErr w:type="gramStart"/>
            <w:r w:rsidRPr="00E23DE9">
              <w:rPr>
                <w:lang w:val="it-CH"/>
              </w:rPr>
              <w:t>b</w:t>
            </w:r>
            <w:r w:rsidRPr="00E23DE9">
              <w:rPr>
                <w:lang w:val="it-CH"/>
              </w:rPr>
              <w:t xml:space="preserve">  </w:t>
            </w:r>
            <w:r w:rsidRPr="00E23DE9">
              <w:rPr>
                <w:lang w:val="it-CH"/>
              </w:rPr>
              <w:t>9</w:t>
            </w:r>
            <w:proofErr w:type="gramEnd"/>
            <w:r w:rsidRPr="00E23DE9">
              <w:rPr>
                <w:lang w:val="it-CH"/>
              </w:rPr>
              <w:t>a8c98</w:t>
            </w:r>
            <w:r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>f2e9e4</w:t>
            </w:r>
            <w:r w:rsidRPr="00E23DE9">
              <w:rPr>
                <w:lang w:val="it-CH"/>
              </w:rPr>
              <w:t xml:space="preserve">     </w:t>
            </w:r>
          </w:p>
          <w:p w14:paraId="78A483C2" w14:textId="2DFBEADD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23DE9">
              <w:rPr>
                <w:lang w:val="it-CH"/>
              </w:rPr>
              <w:t xml:space="preserve"> </w:t>
            </w:r>
          </w:p>
          <w:p w14:paraId="2B066F94" w14:textId="167FCC53" w:rsidR="00181157" w:rsidRDefault="003A5C9B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E99FB97" wp14:editId="7EB58C29">
                  <wp:simplePos x="0" y="0"/>
                  <wp:positionH relativeFrom="column">
                    <wp:posOffset>3124835</wp:posOffset>
                  </wp:positionH>
                  <wp:positionV relativeFrom="paragraph">
                    <wp:posOffset>134620</wp:posOffset>
                  </wp:positionV>
                  <wp:extent cx="5969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0681" y="21130"/>
                      <wp:lineTo x="20681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35E08C6" wp14:editId="40F630A7">
                  <wp:simplePos x="0" y="0"/>
                  <wp:positionH relativeFrom="column">
                    <wp:posOffset>1691640</wp:posOffset>
                  </wp:positionH>
                  <wp:positionV relativeFrom="paragraph">
                    <wp:posOffset>129540</wp:posOffset>
                  </wp:positionV>
                  <wp:extent cx="581025" cy="571500"/>
                  <wp:effectExtent l="0" t="0" r="9525" b="0"/>
                  <wp:wrapTight wrapText="bothSides">
                    <wp:wrapPolygon edited="0">
                      <wp:start x="0" y="0"/>
                      <wp:lineTo x="0" y="20880"/>
                      <wp:lineTo x="21246" y="20880"/>
                      <wp:lineTo x="212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C492BA1" wp14:editId="271D1EB7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111760</wp:posOffset>
                  </wp:positionV>
                  <wp:extent cx="617220" cy="589280"/>
                  <wp:effectExtent l="0" t="0" r="0" b="127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 w:rsidRPr="00E23DE9">
              <w:rPr>
                <w:lang w:val="it-CH"/>
              </w:rPr>
              <w:t xml:space="preserve"> </w:t>
            </w:r>
          </w:p>
          <w:p w14:paraId="5A5F9034" w14:textId="760EC6BA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23DE9">
              <w:rPr>
                <w:lang w:val="it-CH"/>
              </w:rPr>
              <w:t>4a4e69</w:t>
            </w:r>
            <w:r w:rsidRPr="00E23DE9"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>c9ada7</w:t>
            </w:r>
            <w:r w:rsidR="003A5C9B">
              <w:rPr>
                <w:lang w:val="it-CH"/>
              </w:rPr>
              <w:t xml:space="preserve">    </w:t>
            </w:r>
            <w:r w:rsidR="003A5C9B" w:rsidRPr="003A5C9B">
              <w:rPr>
                <w:lang w:val="it-CH"/>
              </w:rPr>
              <w:t>000814</w:t>
            </w:r>
            <w:r w:rsidR="003A5C9B">
              <w:rPr>
                <w:lang w:val="it-CH"/>
              </w:rPr>
              <w:t xml:space="preserve">     </w:t>
            </w:r>
          </w:p>
          <w:p w14:paraId="7F8F700B" w14:textId="77777777" w:rsidR="00181157" w:rsidRPr="00181157" w:rsidRDefault="00181157" w:rsidP="00B54AD3">
            <w:pPr>
              <w:rPr>
                <w:lang w:val="it-CH"/>
              </w:rPr>
            </w:pPr>
          </w:p>
        </w:tc>
      </w:tr>
      <w:tr w:rsidR="00507E4A" w:rsidRPr="00320ECB" w14:paraId="49A47492" w14:textId="77777777" w:rsidTr="00240027">
        <w:trPr>
          <w:cantSplit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9EF2D8D" w14:textId="298C7597" w:rsidR="00507E4A" w:rsidRPr="00181157" w:rsidRDefault="00181157" w:rsidP="00181157">
            <w:pPr>
              <w:pStyle w:val="Heading1"/>
              <w:rPr>
                <w:lang w:val="it-CH"/>
              </w:rPr>
            </w:pPr>
            <w:r w:rsidRPr="00181157">
              <w:rPr>
                <w:lang w:val="it-CH"/>
              </w:rPr>
              <w:t>Typography</w:t>
            </w:r>
          </w:p>
          <w:p w14:paraId="27B3441B" w14:textId="0E5C99A1" w:rsidR="00507E4A" w:rsidRDefault="00181157" w:rsidP="00507E4A"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17E7F72" wp14:editId="3CEBF69B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96E39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AF685F" w14:textId="052858AC" w:rsidR="00C670A3" w:rsidRPr="003A5C9B" w:rsidRDefault="003A5C9B" w:rsidP="00AB4232">
            <w:pPr>
              <w:rPr>
                <w:sz w:val="28"/>
                <w:szCs w:val="28"/>
              </w:rPr>
            </w:pPr>
            <w:r w:rsidRPr="003A5C9B">
              <w:rPr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Pr="003A5C9B">
              <w:rPr>
                <w:color w:val="auto"/>
                <w:sz w:val="32"/>
                <w:szCs w:val="32"/>
              </w:rPr>
              <w:t xml:space="preserve">PT Sans Narrow </w:t>
            </w:r>
          </w:p>
          <w:p w14:paraId="79C6FEB1" w14:textId="77777777" w:rsidR="003A5C9B" w:rsidRDefault="003A5C9B" w:rsidP="00AB4232">
            <w:pPr>
              <w:rPr>
                <w:sz w:val="28"/>
                <w:szCs w:val="28"/>
              </w:rPr>
            </w:pPr>
          </w:p>
          <w:p w14:paraId="7124BEDE" w14:textId="1A6347E8" w:rsidR="003A5C9B" w:rsidRDefault="002D1DE7" w:rsidP="00AB423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0D10D3" wp14:editId="0B24343F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19685</wp:posOffset>
                  </wp:positionV>
                  <wp:extent cx="3794760" cy="306070"/>
                  <wp:effectExtent l="0" t="0" r="0" b="0"/>
                  <wp:wrapTight wrapText="bothSides">
                    <wp:wrapPolygon edited="0">
                      <wp:start x="0" y="0"/>
                      <wp:lineTo x="0" y="20166"/>
                      <wp:lineTo x="21470" y="20166"/>
                      <wp:lineTo x="21470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5C9B" w:rsidRPr="003A5C9B">
              <w:rPr>
                <w:sz w:val="28"/>
                <w:szCs w:val="28"/>
              </w:rPr>
              <w:t xml:space="preserve">Regular: </w:t>
            </w:r>
          </w:p>
          <w:p w14:paraId="301187C3" w14:textId="2262FE14" w:rsidR="003A5C9B" w:rsidRPr="003A5C9B" w:rsidRDefault="003A5C9B" w:rsidP="00AB4232">
            <w:pPr>
              <w:rPr>
                <w:sz w:val="28"/>
                <w:szCs w:val="28"/>
              </w:rPr>
            </w:pPr>
          </w:p>
          <w:p w14:paraId="280A9AAC" w14:textId="77777777" w:rsidR="00240027" w:rsidRDefault="003A5C9B" w:rsidP="00AB4232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BDAA219" wp14:editId="6596359C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18415</wp:posOffset>
                  </wp:positionV>
                  <wp:extent cx="3832860" cy="294640"/>
                  <wp:effectExtent l="0" t="0" r="0" b="0"/>
                  <wp:wrapTight wrapText="bothSides">
                    <wp:wrapPolygon edited="0">
                      <wp:start x="0" y="0"/>
                      <wp:lineTo x="0" y="19552"/>
                      <wp:lineTo x="21471" y="19552"/>
                      <wp:lineTo x="21471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5C9B">
              <w:rPr>
                <w:sz w:val="28"/>
                <w:szCs w:val="28"/>
              </w:rPr>
              <w:t>Bold:</w:t>
            </w:r>
            <w:r>
              <w:t xml:space="preserve"> </w:t>
            </w:r>
          </w:p>
          <w:p w14:paraId="630B756B" w14:textId="4C530599" w:rsidR="00240027" w:rsidRPr="00173B36" w:rsidRDefault="00240027" w:rsidP="00AB4232"/>
        </w:tc>
      </w:tr>
      <w:tr w:rsidR="00240027" w:rsidRPr="00320ECB" w14:paraId="7E194340" w14:textId="77777777" w:rsidTr="0039697D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4B52D6" w14:textId="638BEDEF" w:rsidR="00240027" w:rsidRDefault="00240027" w:rsidP="00181157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t>Buttons</w:t>
            </w:r>
          </w:p>
          <w:p w14:paraId="4CB12A11" w14:textId="77777777" w:rsidR="00240027" w:rsidRDefault="00240027" w:rsidP="00240027">
            <w:pPr>
              <w:rPr>
                <w:lang w:val="en-GB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EF2A02E" wp14:editId="67EABF05">
                      <wp:extent cx="521970" cy="0"/>
                      <wp:effectExtent l="0" t="0" r="0" b="0"/>
                      <wp:docPr id="24" name="Straight Connector 2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7BC76E" id="Straight Connector 2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b0m1/u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57C596" w14:textId="7882CAF6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en-GB"/>
              </w:rPr>
              <w:t xml:space="preserve"> </w:t>
            </w:r>
            <w:r w:rsidRPr="00240027">
              <w:rPr>
                <w:lang w:val="it-CH"/>
              </w:rPr>
              <w:t>Colours of the style guide will be used.</w:t>
            </w:r>
          </w:p>
          <w:p w14:paraId="41D4F36C" w14:textId="0769BC76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drawing>
                <wp:anchor distT="0" distB="0" distL="114300" distR="114300" simplePos="0" relativeHeight="251673600" behindDoc="1" locked="0" layoutInCell="1" allowOverlap="1" wp14:anchorId="58298B51" wp14:editId="30752BE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106045</wp:posOffset>
                  </wp:positionV>
                  <wp:extent cx="2962275" cy="1323975"/>
                  <wp:effectExtent l="0" t="0" r="9525" b="9525"/>
                  <wp:wrapTight wrapText="bothSides">
                    <wp:wrapPolygon edited="0">
                      <wp:start x="0" y="0"/>
                      <wp:lineTo x="0" y="21445"/>
                      <wp:lineTo x="21531" y="21445"/>
                      <wp:lineTo x="21531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0027">
              <w:rPr>
                <w:lang w:val="it-CH"/>
              </w:rPr>
              <w:t xml:space="preserve"> </w:t>
            </w:r>
          </w:p>
          <w:p w14:paraId="4CDE6757" w14:textId="218B4570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519A1531" w14:textId="04C0245B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t xml:space="preserve">Default Animated Button part 1 (without hover) </w:t>
            </w:r>
          </w:p>
          <w:p w14:paraId="0C2E2898" w14:textId="1BC8BD61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proofErr w:type="gramStart"/>
            <w:r w:rsidRPr="00240027">
              <w:rPr>
                <w:lang w:val="it-CH"/>
              </w:rPr>
              <w:t>Colo</w:t>
            </w:r>
            <w:r w:rsidR="0039697D">
              <w:rPr>
                <w:lang w:val="it-CH"/>
              </w:rPr>
              <w:t>u</w:t>
            </w:r>
            <w:r w:rsidRPr="00240027">
              <w:rPr>
                <w:lang w:val="it-CH"/>
              </w:rPr>
              <w:t xml:space="preserve">r:  </w:t>
            </w:r>
            <w:r w:rsidRPr="00240027">
              <w:rPr>
                <w:lang w:val="it-CH"/>
              </w:rPr>
              <w:t>c</w:t>
            </w:r>
            <w:proofErr w:type="gramEnd"/>
            <w:r w:rsidRPr="00240027">
              <w:rPr>
                <w:lang w:val="it-CH"/>
              </w:rPr>
              <w:t xml:space="preserve">9ada7    </w:t>
            </w:r>
          </w:p>
          <w:p w14:paraId="60F44EE6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t xml:space="preserve"> </w:t>
            </w:r>
          </w:p>
          <w:p w14:paraId="319F3902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68DA870F" w14:textId="192FD2D4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1F111366" wp14:editId="7420756E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114935</wp:posOffset>
                  </wp:positionV>
                  <wp:extent cx="290512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529" y="21435"/>
                      <wp:lineTo x="21529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FCCC7E" w14:textId="40574B4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lang w:val="en-GB"/>
              </w:rPr>
              <w:t xml:space="preserve">Default Animated Button part </w:t>
            </w:r>
            <w:r w:rsidR="0039697D">
              <w:rPr>
                <w:lang w:val="en-GB"/>
              </w:rPr>
              <w:t>2</w:t>
            </w:r>
            <w:r w:rsidRPr="00240027">
              <w:rPr>
                <w:lang w:val="en-GB"/>
              </w:rPr>
              <w:t xml:space="preserve"> (</w:t>
            </w:r>
            <w:r w:rsidRPr="00240027">
              <w:rPr>
                <w:lang w:val="en-GB"/>
              </w:rPr>
              <w:t>when</w:t>
            </w:r>
            <w:r w:rsidRPr="00240027">
              <w:rPr>
                <w:lang w:val="en-GB"/>
              </w:rPr>
              <w:t xml:space="preserve"> hover</w:t>
            </w:r>
            <w:r w:rsidRPr="00240027">
              <w:rPr>
                <w:lang w:val="en-GB"/>
              </w:rPr>
              <w:t>ing with mouse</w:t>
            </w:r>
            <w:r w:rsidRPr="00240027">
              <w:rPr>
                <w:lang w:val="en-GB"/>
              </w:rPr>
              <w:t>)</w:t>
            </w:r>
          </w:p>
          <w:p w14:paraId="57792F7E" w14:textId="70B99CFE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240027">
              <w:rPr>
                <w:lang w:val="it-CH"/>
              </w:rPr>
              <w:t>Colo</w:t>
            </w:r>
            <w:r w:rsidR="0039697D">
              <w:rPr>
                <w:lang w:val="it-CH"/>
              </w:rPr>
              <w:t>u</w:t>
            </w:r>
            <w:r w:rsidRPr="00240027">
              <w:rPr>
                <w:lang w:val="it-CH"/>
              </w:rPr>
              <w:t xml:space="preserve">r: </w:t>
            </w:r>
            <w:r w:rsidRPr="00240027">
              <w:rPr>
                <w:lang w:val="it-CH"/>
              </w:rPr>
              <w:t>9a8c98</w:t>
            </w:r>
          </w:p>
          <w:p w14:paraId="15D99934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3BD5663E" w14:textId="7777777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59109C73" w14:textId="1AE4F240" w:rsid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39697D">
              <w:rPr>
                <w:lang w:val="en-GB"/>
              </w:rPr>
              <w:t xml:space="preserve">Source: </w:t>
            </w:r>
            <w:hyperlink r:id="rId21" w:history="1">
              <w:r w:rsidR="0039697D" w:rsidRPr="00465897">
                <w:rPr>
                  <w:rStyle w:val="Hyperlink"/>
                  <w:lang w:val="en-GB"/>
                </w:rPr>
                <w:t>https://codepen.io/giana/full/xdXpJB</w:t>
              </w:r>
            </w:hyperlink>
          </w:p>
          <w:p w14:paraId="767EEB64" w14:textId="29CDC0FC" w:rsidR="0039697D" w:rsidRPr="0039697D" w:rsidRDefault="0039697D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>
              <w:rPr>
                <w:lang w:val="en-GB"/>
              </w:rPr>
              <w:t>By Delete/cancel Button the border has less opacity  and the Colour would be red</w:t>
            </w:r>
          </w:p>
        </w:tc>
      </w:tr>
      <w:tr w:rsidR="0039697D" w:rsidRPr="00D67400" w14:paraId="5AC06675" w14:textId="77777777" w:rsidTr="00D67400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E5A665B" w14:textId="2D1594CA" w:rsidR="0039697D" w:rsidRPr="0039697D" w:rsidRDefault="0039697D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 xml:space="preserve">Card </w:t>
            </w:r>
          </w:p>
          <w:p w14:paraId="4C026C99" w14:textId="2FF9DA28" w:rsidR="0039697D" w:rsidRDefault="0039697D" w:rsidP="0039697D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C4B53BE" wp14:editId="4D85B9CC">
                      <wp:extent cx="521970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9958A0" id="Straight Connector 2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iRMIbe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330308" w14:textId="3FD54B87" w:rsidR="0039697D" w:rsidRPr="00D67400" w:rsidRDefault="0039697D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D67400">
              <w:rPr>
                <w:lang w:val="it-CH"/>
              </w:rPr>
              <w:t>Cards View by Program page without hovering.</w:t>
            </w:r>
          </w:p>
          <w:p w14:paraId="4655A7FD" w14:textId="507C1726" w:rsidR="0039697D" w:rsidRDefault="0039697D" w:rsidP="0039697D">
            <w:pPr>
              <w:jc w:val="center"/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16CD2C39" wp14:editId="6068969D">
                  <wp:extent cx="5379720" cy="2368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26DA2" w14:textId="0FFB05D0" w:rsidR="0039697D" w:rsidRPr="00D67400" w:rsidRDefault="0039697D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D67400">
              <w:rPr>
                <w:lang w:val="it-CH"/>
              </w:rPr>
              <w:t>Cards View by Program page by hovering.</w:t>
            </w:r>
          </w:p>
          <w:p w14:paraId="60918DE3" w14:textId="2BBA34E0" w:rsidR="0039697D" w:rsidRDefault="0039697D" w:rsidP="0039697D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E133631" wp14:editId="1F6CAD80">
                  <wp:extent cx="5455920" cy="235094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235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07180" w14:textId="77777777" w:rsidR="0039697D" w:rsidRPr="0039697D" w:rsidRDefault="0039697D" w:rsidP="0039697D">
            <w:pPr>
              <w:rPr>
                <w:lang w:val="en-GB"/>
              </w:rPr>
            </w:pPr>
          </w:p>
          <w:p w14:paraId="3DC44AE1" w14:textId="77777777" w:rsidR="00D67400" w:rsidRDefault="00D67400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</w:p>
          <w:p w14:paraId="2AED711A" w14:textId="48B0B2B3" w:rsidR="0039697D" w:rsidRPr="00D67400" w:rsidRDefault="00A76296" w:rsidP="00D67400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D67400">
              <w:rPr>
                <w:lang w:val="en-GB"/>
              </w:rPr>
              <w:lastRenderedPageBreak/>
              <w:t xml:space="preserve">The number will be replaced by the image of the film. </w:t>
            </w:r>
            <w:r w:rsidRPr="00D67400">
              <w:rPr>
                <w:lang w:val="it-CH"/>
              </w:rPr>
              <w:t xml:space="preserve">The </w:t>
            </w:r>
            <w:r w:rsidR="00933AB1" w:rsidRPr="00D67400">
              <w:rPr>
                <w:lang w:val="it-CH"/>
              </w:rPr>
              <w:t xml:space="preserve">Text by a short description of the film </w:t>
            </w:r>
            <w:r w:rsidR="00D67400" w:rsidRPr="00D67400">
              <w:rPr>
                <w:lang w:val="it-CH"/>
              </w:rPr>
              <w:t>and a button “Reserve seats” will be showed.</w:t>
            </w:r>
          </w:p>
          <w:p w14:paraId="02BE78AD" w14:textId="6435AD04" w:rsidR="00D67400" w:rsidRPr="00D67400" w:rsidRDefault="00D67400" w:rsidP="00D67400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D67400">
              <w:rPr>
                <w:lang w:val="en-GB"/>
              </w:rPr>
              <w:t xml:space="preserve">Source:  </w:t>
            </w:r>
            <w:hyperlink r:id="rId24" w:history="1">
              <w:r w:rsidRPr="00D67400">
                <w:rPr>
                  <w:rStyle w:val="Hyperlink"/>
                  <w:lang w:val="en-GB"/>
                </w:rPr>
                <w:t>https://codepen.io/DivineBlow/pen/ZEBqNZb</w:t>
              </w:r>
            </w:hyperlink>
          </w:p>
          <w:p w14:paraId="05EC713A" w14:textId="2E796904" w:rsidR="00D67400" w:rsidRPr="00D67400" w:rsidRDefault="00D67400" w:rsidP="00D67400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</w:tc>
      </w:tr>
      <w:tr w:rsidR="00D67400" w:rsidRPr="00E671A8" w14:paraId="0B1E4E3B" w14:textId="77777777" w:rsidTr="002F58F9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08798F7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>LOGO</w:t>
            </w:r>
          </w:p>
          <w:p w14:paraId="41EA2622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CA77E92" wp14:editId="20AF9C01">
                      <wp:extent cx="521970" cy="0"/>
                      <wp:effectExtent l="0" t="0" r="0" b="0"/>
                      <wp:docPr id="30" name="Straight Connector 3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529772" id="Straight Connector 3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vL5A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/IHics3dF9&#10;CkLv+8S26Bw5iIHlYAdRknM35gmY0Q6yd4OPDVFs3S5Mu+h3IRtxVMHmL7XIjsXv0+w3HBOTdHi5&#10;Wl59ImZ5DlXPOB9i+gJoWf5peSmY+cTha0xUi1LPKfnYODbQ/F3Vl3W5h4hGd3famBws0wRbE9hB&#10;0BwIKcGli6yfWF5k0s44OsxdjX2Uv3QyMNb4AYq8IuXLsUie0te8y4nXOMrOMEUqZuCk7m/AKT9D&#10;oUzwv4BnRKmMLs1gqx2GP8lOx7NkNeafHRj7zhY8YncqN1ysoVEszk3PJs/6y32BPz/uzS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JBPvL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A75272" w14:textId="77777777" w:rsidR="00D67400" w:rsidRDefault="00A77BE2" w:rsidP="00D67400">
            <w:pPr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3BB94AA1" wp14:editId="2A4C4E95">
                  <wp:extent cx="2208432" cy="967740"/>
                  <wp:effectExtent l="0" t="0" r="190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806" cy="97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5C045" w14:textId="77777777" w:rsidR="00AD7497" w:rsidRDefault="00AD7497" w:rsidP="00D67400">
            <w:pPr>
              <w:rPr>
                <w:lang w:val="it-CH"/>
              </w:rPr>
            </w:pPr>
            <w:proofErr w:type="gramStart"/>
            <w:r w:rsidRPr="00E671A8">
              <w:rPr>
                <w:lang w:val="it-CH"/>
              </w:rPr>
              <w:t>Source:</w:t>
            </w:r>
            <w:r w:rsidRPr="00E671A8">
              <w:rPr>
                <w:lang w:val="it-CH"/>
              </w:rPr>
              <w:t>https://studio.tailorbrands.com/business/76608399/wizard/editor?backTo=studio&amp;currentId=5470212723&amp;logosStepId=473521057&amp;origBrandVersionId=5470212723&amp;originalIndex=0</w:t>
            </w:r>
            <w:proofErr w:type="gramEnd"/>
          </w:p>
          <w:p w14:paraId="0D3D7E2D" w14:textId="23DFA8A6" w:rsidR="002F58F9" w:rsidRPr="00E671A8" w:rsidRDefault="002F58F9" w:rsidP="00D67400">
            <w:pPr>
              <w:rPr>
                <w:lang w:val="it-CH"/>
              </w:rPr>
            </w:pPr>
          </w:p>
        </w:tc>
      </w:tr>
      <w:tr w:rsidR="002F58F9" w:rsidRPr="002F58F9" w14:paraId="73921940" w14:textId="77777777" w:rsidTr="00240027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0A387B1B" w14:textId="0491061D" w:rsidR="002F58F9" w:rsidRDefault="002F58F9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t>Navbar</w:t>
            </w:r>
          </w:p>
          <w:p w14:paraId="4AA43511" w14:textId="04C025A6" w:rsidR="002F58F9" w:rsidRDefault="002F58F9" w:rsidP="002F58F9">
            <w:pPr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B00373" wp14:editId="33810847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515AA3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70FA70" w14:textId="3BAE8622" w:rsidR="00CE23CE" w:rsidRDefault="00CE23CE" w:rsidP="002F58F9">
            <w:pPr>
              <w:rPr>
                <w:lang w:val="it-CH"/>
              </w:rPr>
            </w:pPr>
            <w:r>
              <w:rPr>
                <w:lang w:val="it-CH"/>
              </w:rPr>
              <w:t xml:space="preserve">Full Screen </w:t>
            </w:r>
            <w:proofErr w:type="spellStart"/>
            <w:r>
              <w:rPr>
                <w:lang w:val="it-CH"/>
              </w:rPr>
              <w:t>Navbar</w:t>
            </w:r>
            <w:proofErr w:type="spellEnd"/>
          </w:p>
          <w:p w14:paraId="769966D3" w14:textId="315CA86F" w:rsidR="00CE23CE" w:rsidRDefault="00CE23CE" w:rsidP="002F58F9">
            <w:pPr>
              <w:rPr>
                <w:lang w:val="it-CH"/>
              </w:rPr>
            </w:pPr>
            <w:r>
              <w:rPr>
                <w:lang w:val="it-CH"/>
              </w:rPr>
              <w:t>Open</w:t>
            </w:r>
          </w:p>
          <w:p w14:paraId="0F12D79B" w14:textId="43D3D4B5" w:rsidR="00CE23CE" w:rsidRDefault="00CE23CE" w:rsidP="00CE23CE">
            <w:pPr>
              <w:jc w:val="center"/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23297280" wp14:editId="2AB7DA67">
                  <wp:extent cx="5731329" cy="3109175"/>
                  <wp:effectExtent l="114300" t="114300" r="117475" b="1485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852" cy="31137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00611F7" w14:textId="77777777" w:rsidR="00CE23CE" w:rsidRDefault="00CE23CE" w:rsidP="00CE23CE">
            <w:pPr>
              <w:rPr>
                <w:lang w:val="it-CH"/>
              </w:rPr>
            </w:pPr>
          </w:p>
          <w:p w14:paraId="0976AFC3" w14:textId="77777777" w:rsidR="00CE23CE" w:rsidRDefault="00CE23CE" w:rsidP="00CE23CE">
            <w:pPr>
              <w:rPr>
                <w:lang w:val="it-CH"/>
              </w:rPr>
            </w:pPr>
          </w:p>
          <w:p w14:paraId="5090D222" w14:textId="77777777" w:rsidR="00CE23CE" w:rsidRDefault="00CE23CE" w:rsidP="00CE23CE">
            <w:pPr>
              <w:rPr>
                <w:lang w:val="it-CH"/>
              </w:rPr>
            </w:pPr>
          </w:p>
          <w:p w14:paraId="77BC5905" w14:textId="77777777" w:rsidR="00CE23CE" w:rsidRDefault="00CE23CE" w:rsidP="00CE23CE">
            <w:pPr>
              <w:rPr>
                <w:lang w:val="it-CH"/>
              </w:rPr>
            </w:pPr>
          </w:p>
          <w:p w14:paraId="3093EE02" w14:textId="5EDA4CAC" w:rsidR="00CE23CE" w:rsidRDefault="00CE23CE" w:rsidP="00CE23CE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lastRenderedPageBreak/>
              <w:t>Closed</w:t>
            </w:r>
            <w:proofErr w:type="spellEnd"/>
            <w:r>
              <w:rPr>
                <w:lang w:val="it-CH"/>
              </w:rPr>
              <w:t>:</w:t>
            </w:r>
          </w:p>
          <w:p w14:paraId="6150C0C5" w14:textId="66BFE900" w:rsidR="00CE23CE" w:rsidRDefault="00CE23CE" w:rsidP="00CE23CE">
            <w:pPr>
              <w:jc w:val="center"/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6B5A9637" wp14:editId="2FF0BD4F">
                  <wp:extent cx="6324419" cy="3547937"/>
                  <wp:effectExtent l="0" t="0" r="63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6640" cy="354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547BA" w14:textId="5F561713" w:rsidR="002F58F9" w:rsidRPr="002F58F9" w:rsidRDefault="002F58F9" w:rsidP="002F58F9">
            <w:pPr>
              <w:jc w:val="center"/>
              <w:rPr>
                <w:lang w:val="it-CH"/>
              </w:rPr>
            </w:pPr>
          </w:p>
          <w:p w14:paraId="3D39F5A9" w14:textId="03FEFE15" w:rsidR="002F58F9" w:rsidRPr="002F58F9" w:rsidRDefault="002F58F9" w:rsidP="002F58F9">
            <w:pPr>
              <w:rPr>
                <w:lang w:val="en-GB"/>
              </w:rPr>
            </w:pPr>
            <w:r w:rsidRPr="002F58F9">
              <w:rPr>
                <w:lang w:val="en-GB"/>
              </w:rPr>
              <w:t>Source:</w:t>
            </w:r>
            <w:r w:rsidR="003A0758">
              <w:rPr>
                <w:lang w:val="en-GB"/>
              </w:rPr>
              <w:t xml:space="preserve"> </w:t>
            </w:r>
            <w:r w:rsidRPr="002F58F9">
              <w:rPr>
                <w:lang w:val="en-GB"/>
              </w:rPr>
              <w:t xml:space="preserve"> </w:t>
            </w:r>
            <w:r w:rsidR="00CE23CE">
              <w:t xml:space="preserve"> </w:t>
            </w:r>
            <w:r w:rsidR="00CE23CE" w:rsidRPr="00CE23CE">
              <w:rPr>
                <w:lang w:val="en-GB"/>
              </w:rPr>
              <w:t>https://codepen.io/RSH87/pen/rmgYbo</w:t>
            </w:r>
          </w:p>
        </w:tc>
      </w:tr>
    </w:tbl>
    <w:p w14:paraId="4518D1B1" w14:textId="5458DCF8" w:rsidR="00535F87" w:rsidRPr="002F58F9" w:rsidRDefault="00D67400" w:rsidP="007E1FA8">
      <w:pPr>
        <w:rPr>
          <w:lang w:val="en-GB"/>
        </w:rPr>
      </w:pPr>
      <w:r w:rsidRPr="002F58F9">
        <w:rPr>
          <w:lang w:val="en-GB"/>
        </w:rPr>
        <w:lastRenderedPageBreak/>
        <w:t xml:space="preserve"> </w:t>
      </w:r>
    </w:p>
    <w:sectPr w:rsidR="00535F87" w:rsidRPr="002F58F9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3FED" w14:textId="77777777" w:rsidR="005F30D7" w:rsidRDefault="005F30D7" w:rsidP="00BA3E51">
      <w:pPr>
        <w:spacing w:line="240" w:lineRule="auto"/>
      </w:pPr>
      <w:r>
        <w:separator/>
      </w:r>
    </w:p>
  </w:endnote>
  <w:endnote w:type="continuationSeparator" w:id="0">
    <w:p w14:paraId="2B3A20B7" w14:textId="77777777" w:rsidR="005F30D7" w:rsidRDefault="005F30D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216D" w14:textId="77777777" w:rsidR="005F30D7" w:rsidRDefault="005F30D7" w:rsidP="00BA3E51">
      <w:pPr>
        <w:spacing w:line="240" w:lineRule="auto"/>
      </w:pPr>
      <w:r>
        <w:separator/>
      </w:r>
    </w:p>
  </w:footnote>
  <w:footnote w:type="continuationSeparator" w:id="0">
    <w:p w14:paraId="141013D5" w14:textId="77777777" w:rsidR="005F30D7" w:rsidRDefault="005F30D7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5E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81157"/>
    <w:rsid w:val="001E5794"/>
    <w:rsid w:val="001F6D5E"/>
    <w:rsid w:val="00217454"/>
    <w:rsid w:val="002251C8"/>
    <w:rsid w:val="0023600D"/>
    <w:rsid w:val="00240027"/>
    <w:rsid w:val="00241482"/>
    <w:rsid w:val="00261E7B"/>
    <w:rsid w:val="00293BB8"/>
    <w:rsid w:val="002954B8"/>
    <w:rsid w:val="002A4A92"/>
    <w:rsid w:val="002B0852"/>
    <w:rsid w:val="002C0662"/>
    <w:rsid w:val="002D1DE7"/>
    <w:rsid w:val="002D5478"/>
    <w:rsid w:val="002F58F9"/>
    <w:rsid w:val="002F7A6C"/>
    <w:rsid w:val="00320ECB"/>
    <w:rsid w:val="0034029C"/>
    <w:rsid w:val="00344FC0"/>
    <w:rsid w:val="00377A0D"/>
    <w:rsid w:val="00382737"/>
    <w:rsid w:val="0039697D"/>
    <w:rsid w:val="003A0758"/>
    <w:rsid w:val="003A5C9B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7E4A"/>
    <w:rsid w:val="00535F87"/>
    <w:rsid w:val="00564622"/>
    <w:rsid w:val="005A3E0B"/>
    <w:rsid w:val="005B3227"/>
    <w:rsid w:val="005D1202"/>
    <w:rsid w:val="005D5087"/>
    <w:rsid w:val="005F30D7"/>
    <w:rsid w:val="0068094B"/>
    <w:rsid w:val="00686284"/>
    <w:rsid w:val="006863A6"/>
    <w:rsid w:val="0073402D"/>
    <w:rsid w:val="00777287"/>
    <w:rsid w:val="00792D43"/>
    <w:rsid w:val="007B30FE"/>
    <w:rsid w:val="007B7A61"/>
    <w:rsid w:val="007E1FA8"/>
    <w:rsid w:val="007E6083"/>
    <w:rsid w:val="00823379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33AB1"/>
    <w:rsid w:val="00962E61"/>
    <w:rsid w:val="00986331"/>
    <w:rsid w:val="009A6667"/>
    <w:rsid w:val="009C7105"/>
    <w:rsid w:val="00A122BB"/>
    <w:rsid w:val="00A37F9E"/>
    <w:rsid w:val="00A76296"/>
    <w:rsid w:val="00A77BE2"/>
    <w:rsid w:val="00AB4232"/>
    <w:rsid w:val="00AB7FE5"/>
    <w:rsid w:val="00AC1E5A"/>
    <w:rsid w:val="00AD2F3A"/>
    <w:rsid w:val="00AD7497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5CD9"/>
    <w:rsid w:val="00CE23CE"/>
    <w:rsid w:val="00CF312D"/>
    <w:rsid w:val="00D04093"/>
    <w:rsid w:val="00D0794D"/>
    <w:rsid w:val="00D140DF"/>
    <w:rsid w:val="00D666BB"/>
    <w:rsid w:val="00D67400"/>
    <w:rsid w:val="00D720DF"/>
    <w:rsid w:val="00D92ED4"/>
    <w:rsid w:val="00D94ABF"/>
    <w:rsid w:val="00E20245"/>
    <w:rsid w:val="00E23DE9"/>
    <w:rsid w:val="00E2785E"/>
    <w:rsid w:val="00E4379F"/>
    <w:rsid w:val="00E65596"/>
    <w:rsid w:val="00E671A8"/>
    <w:rsid w:val="00E93AEC"/>
    <w:rsid w:val="00EA0042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A524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codepen.io/giana/full/xdXpJB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depen.io/DivineBlow/pen/ZEBqNZb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jana\AppData\Roaming\Microsoft\Templates\Columns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2021-06-15T11:27:00Z</dcterms:created>
  <dcterms:modified xsi:type="dcterms:W3CDTF">2021-06-15T14:25:00Z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